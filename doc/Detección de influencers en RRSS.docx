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0484" w:rsidRDefault="00C378A1" w:rsidP="001C3D64">
      <w:pPr>
        <w:pStyle w:val="Ttulo"/>
        <w:jc w:val="both"/>
      </w:pPr>
      <w:r>
        <w:t>Detección de influencers en RRSS</w:t>
      </w:r>
    </w:p>
    <w:p w:rsidR="00855982" w:rsidRPr="00855982" w:rsidRDefault="00C378A1" w:rsidP="001C3D64">
      <w:pPr>
        <w:pStyle w:val="Ttulo1"/>
        <w:jc w:val="both"/>
      </w:pPr>
      <w:r>
        <w:t>Introducción</w:t>
      </w:r>
    </w:p>
    <w:p w:rsidR="00855982" w:rsidRDefault="00C378A1" w:rsidP="00290F79">
      <w:pPr>
        <w:pStyle w:val="Textoindependiente"/>
      </w:pPr>
      <w:r>
        <w:t xml:space="preserve">Una de las funcionalidades incorporadas al proyecto Social Brand es la búsqueda de influencers en redes. Con ello se pretende encontrar usuarios con una influencia </w:t>
      </w:r>
      <w:r w:rsidR="007229DE">
        <w:t>suficiente</w:t>
      </w:r>
      <w:r>
        <w:t xml:space="preserve"> en redes sociales como T</w:t>
      </w:r>
      <w:r w:rsidR="007229DE">
        <w:t>witter e Instagram. El objetivo es localizar p</w:t>
      </w:r>
      <w:r w:rsidR="00EC546B">
        <w:t>osibles contratos publicitarios con la marca que use la aplicación.</w:t>
      </w:r>
    </w:p>
    <w:p w:rsidR="00C378A1" w:rsidRDefault="00C378A1" w:rsidP="00290F79">
      <w:pPr>
        <w:pStyle w:val="Saludo"/>
      </w:pPr>
      <w:r>
        <w:t>Para ello, se utilizará la aplicación de ingesta de datos ya desarrollada. Gracias a dicha aplicación se buscarán perfiles de usuarios relacionados con</w:t>
      </w:r>
      <w:r w:rsidR="007229DE">
        <w:t xml:space="preserve"> las</w:t>
      </w:r>
      <w:r>
        <w:rPr>
          <w:i/>
        </w:rPr>
        <w:t xml:space="preserve"> keywords</w:t>
      </w:r>
      <w:r>
        <w:t xml:space="preserve"> que es</w:t>
      </w:r>
      <w:r w:rsidR="007229DE">
        <w:t>tablezca la marca que use l</w:t>
      </w:r>
      <w:r>
        <w:t>a aplicación.</w:t>
      </w:r>
    </w:p>
    <w:p w:rsidR="00C378A1" w:rsidRDefault="003A45EF" w:rsidP="00290F79">
      <w:pPr>
        <w:pStyle w:val="Textoindependiente"/>
      </w:pPr>
      <w:r>
        <w:t>Se obtendrá un conjunto de perfiles de relacionados donde buscaremos los influencers</w:t>
      </w:r>
      <w:r w:rsidR="007229DE">
        <w:t>.</w:t>
      </w:r>
    </w:p>
    <w:p w:rsidR="003A45EF" w:rsidRDefault="003A45EF" w:rsidP="00290F79">
      <w:pPr>
        <w:pStyle w:val="Textoindependiente"/>
      </w:pPr>
      <w:r>
        <w:t>Obviamente no todos estos usuarios serán válidos</w:t>
      </w:r>
      <w:r w:rsidR="00CF0E8D">
        <w:t>, por lo que hay que hacer una criba para mantener únicamente los influencers potenciales.</w:t>
      </w:r>
    </w:p>
    <w:p w:rsidR="00CF0E8D" w:rsidRDefault="00CF0E8D" w:rsidP="00290F79">
      <w:pPr>
        <w:pStyle w:val="Textoindependiente"/>
      </w:pPr>
      <w:r>
        <w:t>Para ello, se han est</w:t>
      </w:r>
      <w:r w:rsidR="007229DE">
        <w:t>ablecido una serie de criterios usados en una métrica que indica el grado de influencia del usuario.</w:t>
      </w:r>
    </w:p>
    <w:p w:rsidR="00290F79" w:rsidRDefault="00290F79" w:rsidP="00290F79">
      <w:pPr>
        <w:pStyle w:val="Ttulo1"/>
        <w:jc w:val="both"/>
      </w:pPr>
      <w:r>
        <w:t>Requisitos</w:t>
      </w:r>
    </w:p>
    <w:p w:rsidR="00EF3E40" w:rsidRDefault="00EF3E40" w:rsidP="00EF3E40">
      <w:r>
        <w:t>Para el correcto funcionamie</w:t>
      </w:r>
      <w:r w:rsidR="00D53A90">
        <w:t>nto de este script son necesarios los siguientes archivos:</w:t>
      </w:r>
    </w:p>
    <w:p w:rsidR="00EF3E40" w:rsidRDefault="00EF3E40" w:rsidP="00EF3E40">
      <w:r>
        <w:tab/>
        <w:t xml:space="preserve">· </w:t>
      </w:r>
      <w:r>
        <w:rPr>
          <w:i/>
        </w:rPr>
        <w:t>ingest_extraction_v2.py</w:t>
      </w:r>
      <w:r>
        <w:t xml:space="preserve"> – Permite la extracción y filtrado de los dataframes a partir del json de entrada.</w:t>
      </w:r>
    </w:p>
    <w:p w:rsidR="00EF3E40" w:rsidRDefault="00EF3E40" w:rsidP="00EF3E40">
      <w:r>
        <w:tab/>
        <w:t xml:space="preserve">· Librería </w:t>
      </w:r>
      <w:r>
        <w:rPr>
          <w:i/>
        </w:rPr>
        <w:t>requests</w:t>
      </w:r>
      <w:r>
        <w:t xml:space="preserve"> – Para poder expandir las url.</w:t>
      </w:r>
    </w:p>
    <w:p w:rsidR="00EF3E40" w:rsidRPr="00EF3E40" w:rsidRDefault="00EF3E40" w:rsidP="00EF3E40">
      <w:pPr>
        <w:rPr>
          <w:b/>
        </w:rPr>
      </w:pPr>
      <w:r>
        <w:tab/>
        <w:t xml:space="preserve">· </w:t>
      </w:r>
      <w:r>
        <w:rPr>
          <w:b/>
        </w:rPr>
        <w:t>LO QUE SEA QUE USE LUIS PREGUNTALE!!!!!</w:t>
      </w:r>
    </w:p>
    <w:p w:rsidR="007229DE" w:rsidRDefault="007229DE" w:rsidP="001C3D64">
      <w:pPr>
        <w:pStyle w:val="Ttulo1"/>
        <w:jc w:val="both"/>
      </w:pPr>
      <w:r>
        <w:t>Criterios</w:t>
      </w:r>
    </w:p>
    <w:p w:rsidR="007229DE" w:rsidRPr="00290F79" w:rsidRDefault="007229DE" w:rsidP="00290F79">
      <w:pPr>
        <w:pStyle w:val="Textoindependiente"/>
        <w:rPr>
          <w:b/>
        </w:rPr>
      </w:pPr>
      <w:r w:rsidRPr="00290F79">
        <w:rPr>
          <w:b/>
        </w:rPr>
        <w:t>Followers</w:t>
      </w:r>
      <w:r w:rsidR="005E3C06" w:rsidRPr="00290F79">
        <w:rPr>
          <w:b/>
        </w:rPr>
        <w:t xml:space="preserve"> y bots</w:t>
      </w:r>
    </w:p>
    <w:p w:rsidR="004E3129" w:rsidRDefault="007229DE" w:rsidP="00290F79">
      <w:pPr>
        <w:pStyle w:val="Textoindependiente"/>
      </w:pPr>
      <w:r>
        <w:t xml:space="preserve">El primer criterio establecido es el número de seguidores que tenga la cuenta. </w:t>
      </w:r>
      <w:r w:rsidR="004E3129">
        <w:t xml:space="preserve">Obviamente cuanta más gente siga al usuario, más lejos llegará la publicidad que este haga. Sin embargo, hay que </w:t>
      </w:r>
      <w:r w:rsidR="00B63AC5">
        <w:t>comprobar</w:t>
      </w:r>
      <w:bookmarkStart w:id="0" w:name="_GoBack"/>
      <w:bookmarkEnd w:id="0"/>
      <w:r w:rsidR="004E3129">
        <w:t xml:space="preserve"> que dichos followers sean gente real. Esto se debe a que es una práctica común comprar bots para aumentar el número de seguidores.</w:t>
      </w:r>
    </w:p>
    <w:p w:rsidR="007229DE" w:rsidRDefault="004E3129" w:rsidP="00290F79">
      <w:pPr>
        <w:pStyle w:val="Textoindependiente"/>
      </w:pPr>
      <w:r>
        <w:t xml:space="preserve">Por tanto, la aplicación es capaz de filtrar, </w:t>
      </w:r>
      <w:r w:rsidR="005E3C06">
        <w:t>devolviendo un porcentaje respecto al número de seguidores, aquellas cuentas cuyo porcentaje de bots supera el valor de 40 %</w:t>
      </w:r>
      <w:r w:rsidR="00137544">
        <w:t xml:space="preserve">. Si esto ocurre se considerará el perfil como </w:t>
      </w:r>
      <w:r w:rsidR="00137544">
        <w:rPr>
          <w:i/>
        </w:rPr>
        <w:t>no válido</w:t>
      </w:r>
      <w:r w:rsidR="00137544">
        <w:t xml:space="preserve"> y se desechará.</w:t>
      </w:r>
    </w:p>
    <w:p w:rsidR="00137544" w:rsidRPr="00290F79" w:rsidRDefault="00137544" w:rsidP="00290F79">
      <w:pPr>
        <w:pStyle w:val="Textoindependiente"/>
        <w:rPr>
          <w:b/>
        </w:rPr>
      </w:pPr>
      <w:r w:rsidRPr="00290F79">
        <w:rPr>
          <w:b/>
        </w:rPr>
        <w:t>Otras redes sociales</w:t>
      </w:r>
    </w:p>
    <w:p w:rsidR="00137544" w:rsidRDefault="00137544" w:rsidP="00290F79">
      <w:pPr>
        <w:pStyle w:val="Textoindependiente"/>
      </w:pPr>
      <w:r>
        <w:t>A la hora de buscar un influencer, se busca también que tenga influencia en otras plataformas. Entre estas plataformas, se valora especialmente aquellos usuarios que ad</w:t>
      </w:r>
      <w:r w:rsidR="00907973">
        <w:t>emás tengan un canal de youtube, pues es una plataforma con mucha interacción, donde muchas veces siguen más personas al influencer que en el propio Twitter</w:t>
      </w:r>
    </w:p>
    <w:p w:rsidR="00137544" w:rsidRPr="00137544" w:rsidRDefault="00137544" w:rsidP="00290F79">
      <w:pPr>
        <w:pStyle w:val="Textoindependiente"/>
      </w:pPr>
      <w:r>
        <w:lastRenderedPageBreak/>
        <w:t>Otras plataformas como blogspot o Tumblr también son bien valoradas.</w:t>
      </w:r>
    </w:p>
    <w:p w:rsidR="007229DE" w:rsidRPr="00290F79" w:rsidRDefault="007229DE" w:rsidP="00290F79">
      <w:pPr>
        <w:pStyle w:val="Textoindependiente"/>
        <w:rPr>
          <w:b/>
        </w:rPr>
      </w:pPr>
      <w:r w:rsidRPr="00290F79">
        <w:rPr>
          <w:b/>
        </w:rPr>
        <w:t>Verificación</w:t>
      </w:r>
    </w:p>
    <w:p w:rsidR="004E3129" w:rsidRDefault="004E3129" w:rsidP="00290F79">
      <w:pPr>
        <w:pStyle w:val="Textoindependiente"/>
      </w:pPr>
      <w:r>
        <w:t xml:space="preserve">Otro campo a tener en cuenta es si la cuenta está verificada. Normalmente se verifican cuentas que tienen gran presencia social o una credibilidad elevada. También aquellas con riesgo de suplantación. </w:t>
      </w:r>
    </w:p>
    <w:p w:rsidR="004E3129" w:rsidRDefault="004E3129" w:rsidP="00290F79">
      <w:pPr>
        <w:pStyle w:val="Textoindependiente"/>
      </w:pPr>
      <w:r>
        <w:t>Todo esto hace que una cuenta verificada tenga más probabilidades de ser catalogada como influencer que una que no</w:t>
      </w:r>
    </w:p>
    <w:p w:rsidR="007B220C" w:rsidRPr="00290F79" w:rsidRDefault="007229DE" w:rsidP="00290F79">
      <w:pPr>
        <w:pStyle w:val="Textoindependiente"/>
        <w:rPr>
          <w:b/>
        </w:rPr>
      </w:pPr>
      <w:r w:rsidRPr="00290F79">
        <w:rPr>
          <w:b/>
        </w:rPr>
        <w:t>Engagement</w:t>
      </w:r>
    </w:p>
    <w:p w:rsidR="004E3129" w:rsidRDefault="00D352A6" w:rsidP="00290F79">
      <w:pPr>
        <w:pStyle w:val="Textoindependiente"/>
      </w:pPr>
      <w:r>
        <w:t xml:space="preserve">El engagement, o participación, es una medida muy útil a la hora de </w:t>
      </w:r>
      <w:r w:rsidR="00367FAB">
        <w:t xml:space="preserve">calcular la influencia en las redes de un usuario. Dicho valor se obtiene al hacer la media del número de favoritos o RTs que tienen los posts del 4 al 10 y dividir el resultado entre el número de followers. Si además multiplicamos lo obtenido por 100, se saca el porcentaje de participación de los seguidores. </w:t>
      </w:r>
    </w:p>
    <w:p w:rsidR="00367FAB" w:rsidRDefault="00367FAB" w:rsidP="00290F79">
      <w:pPr>
        <w:pStyle w:val="Textoindependiente"/>
      </w:pPr>
      <w:r>
        <w:t xml:space="preserve">Se calcula en los posts del 4 al 10 ya que los primeros tres posts, al ser más nuevos, siguen evolucionando, y los posts a partir del décimo no son tan valiosos ya que nos interesa más el engagement actual que el pasado. </w:t>
      </w:r>
    </w:p>
    <w:p w:rsidR="007229DE" w:rsidRPr="00290F79" w:rsidRDefault="007229DE" w:rsidP="00290F79">
      <w:pPr>
        <w:pStyle w:val="Textoindependiente"/>
        <w:rPr>
          <w:b/>
        </w:rPr>
      </w:pPr>
      <w:r w:rsidRPr="00290F79">
        <w:rPr>
          <w:b/>
        </w:rPr>
        <w:t>Grupos de influencia</w:t>
      </w:r>
    </w:p>
    <w:p w:rsidR="00367FAB" w:rsidRDefault="00367FAB" w:rsidP="00290F79">
      <w:pPr>
        <w:pStyle w:val="Textoindependiente"/>
      </w:pPr>
      <w:r>
        <w:t>Por último, aunque de una complejidad mayor, existen los llamados grupos de influencia. Estos son grupos de usuarios con acuerdos</w:t>
      </w:r>
      <w:r w:rsidR="007B220C">
        <w:t xml:space="preserve"> </w:t>
      </w:r>
      <w:r>
        <w:t>entre ellos</w:t>
      </w:r>
      <w:r w:rsidR="007B220C">
        <w:t xml:space="preserve">, a veces económicos, </w:t>
      </w:r>
      <w:r>
        <w:t xml:space="preserve"> para comentarse </w:t>
      </w:r>
      <w:r w:rsidR="007B220C">
        <w:t>y darse feedback. Dicho feedback se realiza de manera muy rápida, lo que hace que los algoritmos de Twitter le den más visibilidad. Sin embargo, son comentarios vacíos y que no aportan nada. Además de que el influencer carece de un público real.</w:t>
      </w:r>
    </w:p>
    <w:p w:rsidR="007B220C" w:rsidRDefault="00747BE4" w:rsidP="00747BE4">
      <w:pPr>
        <w:pStyle w:val="Ttulo1"/>
        <w:jc w:val="both"/>
      </w:pPr>
      <w:r>
        <w:t>Métrica</w:t>
      </w:r>
    </w:p>
    <w:p w:rsidR="00747BE4" w:rsidRDefault="00747BE4" w:rsidP="00290F79">
      <w:pPr>
        <w:pStyle w:val="Textoindependiente"/>
      </w:pPr>
      <w:r>
        <w:t>Una vez tenemos todos estos datos, se hace una métrica aplicando distintos pesos a los valores.</w:t>
      </w:r>
    </w:p>
    <w:p w:rsidR="00747BE4" w:rsidRDefault="00137544" w:rsidP="00290F79">
      <w:pPr>
        <w:pStyle w:val="Textoindependiente"/>
      </w:pPr>
      <w:r>
        <w:t xml:space="preserve">En primer lugar, se ha dado un peso de </w:t>
      </w:r>
      <w:r w:rsidRPr="00015661">
        <w:rPr>
          <w:b/>
        </w:rPr>
        <w:t>0.20</w:t>
      </w:r>
      <w:r>
        <w:t xml:space="preserve"> a aquellas cuentas que tengan </w:t>
      </w:r>
      <w:r w:rsidRPr="00015661">
        <w:rPr>
          <w:b/>
        </w:rPr>
        <w:t>0% de bots</w:t>
      </w:r>
      <w:r>
        <w:t>, variando dicho peso de forma inversamente proporcional respecto al porcentaje de bots.</w:t>
      </w:r>
    </w:p>
    <w:p w:rsidR="00137544" w:rsidRDefault="00137544" w:rsidP="00290F79">
      <w:pPr>
        <w:pStyle w:val="Textoindependiente"/>
      </w:pPr>
      <w:r>
        <w:t xml:space="preserve">Si el usuario posee un </w:t>
      </w:r>
      <w:r w:rsidRPr="00015661">
        <w:rPr>
          <w:b/>
        </w:rPr>
        <w:t>canal de youtube</w:t>
      </w:r>
      <w:r>
        <w:t xml:space="preserve">, esto le aportará un peso de </w:t>
      </w:r>
      <w:r w:rsidRPr="00015661">
        <w:rPr>
          <w:b/>
        </w:rPr>
        <w:t>0.20</w:t>
      </w:r>
      <w:r>
        <w:t>. (Esto se puede extender a varias redes, dando un mayor peso cuanto mayor sea el número de redes en las que se encuentre el influencer)</w:t>
      </w:r>
    </w:p>
    <w:p w:rsidR="00551F1A" w:rsidRDefault="00137544" w:rsidP="00290F79">
      <w:pPr>
        <w:pStyle w:val="Textoindependiente"/>
      </w:pPr>
      <w:r>
        <w:t xml:space="preserve">En cuanto a si la </w:t>
      </w:r>
      <w:r w:rsidRPr="00015661">
        <w:rPr>
          <w:b/>
        </w:rPr>
        <w:t>cuenta está verificada</w:t>
      </w:r>
      <w:r>
        <w:t>, se ha</w:t>
      </w:r>
      <w:r w:rsidR="00551F1A">
        <w:t xml:space="preserve"> decidido darle un peso de </w:t>
      </w:r>
      <w:r w:rsidR="00551F1A" w:rsidRPr="00015661">
        <w:rPr>
          <w:b/>
        </w:rPr>
        <w:t>0.25</w:t>
      </w:r>
      <w:r w:rsidR="00551F1A">
        <w:t>, ya que es un criterio que da bastante certeza de que el usuario es alguien importante. Además, al ser un valor cualitativo, pues será cierto o no, provoca que se note más la diferencia entre aquellos usuarios no verificados y los que sí lo están.</w:t>
      </w:r>
    </w:p>
    <w:p w:rsidR="00551F1A" w:rsidRDefault="00551F1A" w:rsidP="00290F79">
      <w:pPr>
        <w:pStyle w:val="Textoindependiente"/>
      </w:pPr>
      <w:r>
        <w:t xml:space="preserve">Por último, se ha dado un peso de </w:t>
      </w:r>
      <w:r w:rsidRPr="00015661">
        <w:rPr>
          <w:b/>
        </w:rPr>
        <w:t>0.35</w:t>
      </w:r>
      <w:r>
        <w:t xml:space="preserve"> al </w:t>
      </w:r>
      <w:r w:rsidRPr="00015661">
        <w:rPr>
          <w:b/>
        </w:rPr>
        <w:t>engagement</w:t>
      </w:r>
      <w:r>
        <w:t>, pues es un criterio cuantitativo que aporta bastante información acerca de si llegan o no los mensajes del supuesto a influencer a sus seguidores que, al final, es el objetivo de esta funcionalidad.</w:t>
      </w:r>
    </w:p>
    <w:p w:rsidR="00551F1A" w:rsidRDefault="00551F1A" w:rsidP="00747BE4"/>
    <w:p w:rsidR="00551F1A" w:rsidRDefault="00551F1A" w:rsidP="00747BE4"/>
    <w:p w:rsidR="00551F1A" w:rsidRDefault="00551F1A" w:rsidP="00747BE4"/>
    <w:p w:rsidR="00551F1A" w:rsidRDefault="00551F1A" w:rsidP="00551F1A">
      <w:pPr>
        <w:pStyle w:val="Ttulo1"/>
        <w:jc w:val="both"/>
      </w:pPr>
      <w:r>
        <w:lastRenderedPageBreak/>
        <w:t>Código</w:t>
      </w:r>
    </w:p>
    <w:p w:rsidR="00140887" w:rsidRDefault="00140887" w:rsidP="00290F79">
      <w:pPr>
        <w:pStyle w:val="Textoindependiente"/>
      </w:pPr>
      <w:r>
        <w:t>A continuación se pretende explicar el código que permite sacar la lista con los datos de los posibles influencers. Se dividirá la explicación según los criterios.</w:t>
      </w:r>
    </w:p>
    <w:p w:rsidR="00290F79" w:rsidRDefault="00290F79" w:rsidP="00290F79">
      <w:pPr>
        <w:pStyle w:val="Textoindependiente"/>
      </w:pPr>
    </w:p>
    <w:p w:rsidR="00140887" w:rsidRPr="00290F79" w:rsidRDefault="00140887" w:rsidP="00290F79">
      <w:pPr>
        <w:pStyle w:val="Textoindependiente"/>
        <w:rPr>
          <w:b/>
        </w:rPr>
      </w:pPr>
      <w:r w:rsidRPr="00290F79">
        <w:rPr>
          <w:b/>
        </w:rPr>
        <w:t>Funciones generales</w:t>
      </w:r>
    </w:p>
    <w:p w:rsidR="00140887" w:rsidRDefault="00140887" w:rsidP="00290F79">
      <w:pPr>
        <w:pStyle w:val="Textoindependiente"/>
      </w:pPr>
      <w:r>
        <w:t xml:space="preserve">En primer lugar tenemos una serie de funciones generales que se utilizan </w:t>
      </w:r>
      <w:r w:rsidR="00290F79">
        <w:t xml:space="preserve">para encapsular la extracción y el filtrado de los dataframes, pues esto se hace en otro fichero, </w:t>
      </w:r>
      <w:r w:rsidR="00290F79">
        <w:rPr>
          <w:i/>
        </w:rPr>
        <w:t>ingest_extraction_v2</w:t>
      </w:r>
      <w:r w:rsidR="00290F79">
        <w:t>.</w:t>
      </w:r>
    </w:p>
    <w:p w:rsidR="00290F79" w:rsidRDefault="00290F79" w:rsidP="00290F79">
      <w:pPr>
        <w:pStyle w:val="Textoindependiente"/>
        <w:rPr>
          <w:b/>
        </w:rPr>
      </w:pPr>
      <w:r>
        <w:t xml:space="preserve">Además, tenemos la función general, </w:t>
      </w:r>
      <w:r>
        <w:rPr>
          <w:i/>
        </w:rPr>
        <w:t>get_ranking()</w:t>
      </w:r>
      <w:r>
        <w:t>, que recibe un dataframe con datos y, tras aplicar las métricas necesarias, devuelve una lista con los usuarios aceptados como posibles influencers y otros datos útiles de los mismos, como la puntuación obtenida, el nombre, etc…</w:t>
      </w:r>
    </w:p>
    <w:p w:rsidR="00290F79" w:rsidRDefault="00290F79" w:rsidP="00290F79">
      <w:pPr>
        <w:pStyle w:val="Textoindependiente"/>
      </w:pPr>
      <w:r>
        <w:t xml:space="preserve">Por último tenemos el método </w:t>
      </w:r>
      <w:r>
        <w:rPr>
          <w:i/>
        </w:rPr>
        <w:t>get_score()</w:t>
      </w:r>
      <w:r>
        <w:t>, que recibe un id de usuario y el dataframe con la información y saca la puntuación del usuario tras aplicarle las métricas previamente mencionadas. Es en esta función donde se aplican los pesos de los criterios.</w:t>
      </w:r>
      <w:r w:rsidR="00C411FB">
        <w:t xml:space="preserve"> Si el porcentaje de bots supera el 40% es en este método donde se desechará el perfil, devolviendo un score de -1.</w:t>
      </w:r>
    </w:p>
    <w:p w:rsidR="00133987" w:rsidRDefault="00133987" w:rsidP="00133987">
      <w:pPr>
        <w:pStyle w:val="Textoindependiente"/>
        <w:rPr>
          <w:b/>
        </w:rPr>
      </w:pPr>
      <w:r>
        <w:rPr>
          <w:b/>
        </w:rPr>
        <w:t>Porcentaje de bots</w:t>
      </w:r>
    </w:p>
    <w:p w:rsidR="00133987" w:rsidRDefault="00133987" w:rsidP="00133987">
      <w:pPr>
        <w:pStyle w:val="Textoindependiente"/>
        <w:rPr>
          <w:i/>
        </w:rPr>
      </w:pPr>
      <w:r>
        <w:t xml:space="preserve">Para hallar el porcentaje de bots se utilizan los métodos </w:t>
      </w:r>
      <w:r>
        <w:rPr>
          <w:i/>
        </w:rPr>
        <w:t>get_</w:t>
      </w:r>
      <w:r w:rsidR="00922D40">
        <w:rPr>
          <w:i/>
        </w:rPr>
        <w:t>num_followers</w:t>
      </w:r>
      <w:r>
        <w:rPr>
          <w:i/>
        </w:rPr>
        <w:t>(), get_num_bots()</w:t>
      </w:r>
      <w:r>
        <w:t xml:space="preserve"> y </w:t>
      </w:r>
      <w:r>
        <w:rPr>
          <w:i/>
        </w:rPr>
        <w:t>get_bot_percentage()</w:t>
      </w:r>
    </w:p>
    <w:p w:rsidR="00133987" w:rsidRDefault="00133987" w:rsidP="00133987">
      <w:pPr>
        <w:pStyle w:val="Textoindependiente"/>
      </w:pPr>
      <w:r>
        <w:t>El primero recibe un perfil y devuelve el número de seguidores que tiene este.</w:t>
      </w:r>
    </w:p>
    <w:p w:rsidR="00133987" w:rsidRPr="00C411FB" w:rsidRDefault="00133987" w:rsidP="00133987">
      <w:pPr>
        <w:pStyle w:val="Textoindependiente"/>
        <w:rPr>
          <w:b/>
        </w:rPr>
      </w:pPr>
      <w:r>
        <w:rPr>
          <w:b/>
        </w:rPr>
        <w:t>PREGUNTAR LUIS!!!!!!!!!!!!!!!!!!!!!!!!!!!!!!!!</w:t>
      </w:r>
    </w:p>
    <w:p w:rsidR="00133987" w:rsidRDefault="00133987" w:rsidP="00133987">
      <w:pPr>
        <w:pStyle w:val="Textoindependiente"/>
      </w:pPr>
      <w:r>
        <w:t>El segundo recibe un dataframe  con el perfil a analizar y devuelve el número de bots que se estima hay entre los seguidores del perfil.</w:t>
      </w:r>
    </w:p>
    <w:p w:rsidR="00133987" w:rsidRDefault="00133987" w:rsidP="00133987">
      <w:pPr>
        <w:pStyle w:val="Textoindependiente"/>
      </w:pPr>
      <w:r>
        <w:t xml:space="preserve">Por último, el método </w:t>
      </w:r>
      <w:r>
        <w:rPr>
          <w:i/>
        </w:rPr>
        <w:t>get_bot_percentage()</w:t>
      </w:r>
      <w:r>
        <w:t xml:space="preserve"> recibe un dataframe con los datos del perfil y llama a los dos anteriores, calculando y devolviendo posteriormente el porcentaje de bots.</w:t>
      </w:r>
    </w:p>
    <w:p w:rsidR="00290F79" w:rsidRDefault="00290F79" w:rsidP="00290F79">
      <w:pPr>
        <w:pStyle w:val="Textoindependiente"/>
      </w:pPr>
    </w:p>
    <w:p w:rsidR="00290F79" w:rsidRPr="00290F79" w:rsidRDefault="00290F79" w:rsidP="00290F79">
      <w:pPr>
        <w:pStyle w:val="Textoindependiente"/>
        <w:rPr>
          <w:b/>
        </w:rPr>
      </w:pPr>
      <w:r w:rsidRPr="00290F79">
        <w:rPr>
          <w:b/>
        </w:rPr>
        <w:t>Verificado</w:t>
      </w:r>
    </w:p>
    <w:p w:rsidR="00290F79" w:rsidRDefault="00290F79" w:rsidP="00290F79">
      <w:pPr>
        <w:pStyle w:val="Textoindependiente"/>
      </w:pPr>
      <w:r>
        <w:t xml:space="preserve">Para saber si un perfil está verificado o no se usa el método </w:t>
      </w:r>
      <w:r w:rsidRPr="00E83B70">
        <w:rPr>
          <w:i/>
        </w:rPr>
        <w:t>is_verified(),</w:t>
      </w:r>
      <w:r>
        <w:t xml:space="preserve"> que simplemente recibe un perfil y devuelve </w:t>
      </w:r>
      <w:r w:rsidR="005C1401">
        <w:t xml:space="preserve">100 si </w:t>
      </w:r>
      <w:r>
        <w:t>su campo Is_Verified</w:t>
      </w:r>
      <w:r w:rsidR="005C1401">
        <w:t xml:space="preserve"> está a True y 0 si está a False</w:t>
      </w:r>
      <w:r>
        <w:t xml:space="preserve">. </w:t>
      </w:r>
    </w:p>
    <w:p w:rsidR="00290F79" w:rsidRDefault="00290F79" w:rsidP="00290F79">
      <w:pPr>
        <w:pStyle w:val="Textoindependiente"/>
      </w:pPr>
    </w:p>
    <w:p w:rsidR="00290F79" w:rsidRDefault="00290F79" w:rsidP="00290F79">
      <w:pPr>
        <w:pStyle w:val="Textoindependiente"/>
        <w:rPr>
          <w:b/>
          <w:i/>
        </w:rPr>
      </w:pPr>
      <w:r>
        <w:rPr>
          <w:b/>
        </w:rPr>
        <w:t>Otras redes sociales</w:t>
      </w:r>
    </w:p>
    <w:p w:rsidR="00290F79" w:rsidRDefault="00290F79" w:rsidP="00290F79">
      <w:pPr>
        <w:pStyle w:val="Textoindependiente"/>
      </w:pPr>
      <w:r>
        <w:t xml:space="preserve">Utiliza el método </w:t>
      </w:r>
      <w:r>
        <w:rPr>
          <w:i/>
        </w:rPr>
        <w:t>has_other_social_network()</w:t>
      </w:r>
      <w:r>
        <w:t xml:space="preserve">, que recibe un perfil y, mirando en la biografía, en la url del perfil y en los tweets, busca otras redes sociales en las que esté el usuario. </w:t>
      </w:r>
      <w:r w:rsidR="00907973">
        <w:t>El mayor peso que puede obtener es 0.20 si tiene canal de youtube y blog, por lo que el método devolverá 1 si posee ambos, 0.75 si solo posee canal de youtube, y 0.25 si posee cuenta de Tumblr o Blogspot.</w:t>
      </w:r>
    </w:p>
    <w:p w:rsidR="00907973" w:rsidRDefault="00907973" w:rsidP="00290F79">
      <w:pPr>
        <w:pStyle w:val="Textoindependiente"/>
      </w:pPr>
      <w:r>
        <w:t xml:space="preserve">El método se ayuda de la función </w:t>
      </w:r>
      <w:r>
        <w:rPr>
          <w:i/>
        </w:rPr>
        <w:t>expand_url()</w:t>
      </w:r>
      <w:r>
        <w:t>, que obtiene la url completa para poder ser analizada.</w:t>
      </w:r>
    </w:p>
    <w:p w:rsidR="00C411FB" w:rsidRDefault="00C411FB" w:rsidP="00290F79">
      <w:pPr>
        <w:pStyle w:val="Textoindependiente"/>
      </w:pPr>
    </w:p>
    <w:p w:rsidR="00C411FB" w:rsidRDefault="00C411FB" w:rsidP="00290F79">
      <w:pPr>
        <w:pStyle w:val="Textoindependiente"/>
      </w:pPr>
      <w:r>
        <w:rPr>
          <w:b/>
        </w:rPr>
        <w:t>Engagement</w:t>
      </w:r>
    </w:p>
    <w:p w:rsidR="00EF3E40" w:rsidRDefault="00EF3E40" w:rsidP="00290F79">
      <w:pPr>
        <w:pStyle w:val="Textoindependiente"/>
      </w:pPr>
      <w:r>
        <w:lastRenderedPageBreak/>
        <w:t>Como se ha comentado anteriormente, el engagement se obtiene de la fórmula:</w:t>
      </w:r>
      <w:r w:rsidRPr="00EF3E40">
        <w:rPr>
          <w:noProof/>
          <w:lang w:eastAsia="es-ES"/>
        </w:rPr>
        <w:t xml:space="preserve"> </w:t>
      </w:r>
      <w:r>
        <w:rPr>
          <w:noProof/>
          <w:lang w:eastAsia="es-ES"/>
        </w:rPr>
        <w:drawing>
          <wp:inline distT="0" distB="0" distL="0" distR="0" wp14:anchorId="64369E92" wp14:editId="1E6E29F2">
            <wp:extent cx="5732145" cy="1006475"/>
            <wp:effectExtent l="0" t="0" r="1905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00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E40" w:rsidRDefault="00EF3E40" w:rsidP="00290F79">
      <w:pPr>
        <w:pStyle w:val="Textoindependiente"/>
      </w:pPr>
      <w:r>
        <w:t>Por tanto, necesitamos algunos datos para calcularlo.</w:t>
      </w:r>
    </w:p>
    <w:p w:rsidR="00EF3E40" w:rsidRDefault="00EF3E40" w:rsidP="00290F79">
      <w:pPr>
        <w:pStyle w:val="Textoindependiente"/>
      </w:pPr>
      <w:r>
        <w:t xml:space="preserve">Para el número de followers que tiene el perfil se vuelve a usar el método utilizado para calcular el porcentaje de bots,  mientras que para la media de likes primero tenemos que obtener los posts deseados. Estos se obtienen en el método </w:t>
      </w:r>
      <w:r>
        <w:rPr>
          <w:i/>
        </w:rPr>
        <w:t>get_posts()</w:t>
      </w:r>
      <w:r>
        <w:t>, que recibe un dataframe con los tweets de un usuario, así como el post de inicio y el post final y devuelve una lista con los posts que se encuentren entre los valores especificados. Para nuestro caso, se llamará al método con los valores 4,10</w:t>
      </w:r>
    </w:p>
    <w:p w:rsidR="00EF3E40" w:rsidRDefault="00EF3E40" w:rsidP="00290F79">
      <w:pPr>
        <w:pStyle w:val="Textoindependiente"/>
      </w:pPr>
      <w:r>
        <w:t xml:space="preserve">A la hora de calcular la media de likes, se llama al método </w:t>
      </w:r>
      <w:r>
        <w:rPr>
          <w:i/>
        </w:rPr>
        <w:t>get_average_likes()</w:t>
      </w:r>
      <w:r>
        <w:t xml:space="preserve">, que recibe la lista de posts procedente de </w:t>
      </w:r>
      <w:r>
        <w:rPr>
          <w:i/>
        </w:rPr>
        <w:t>get_posts()</w:t>
      </w:r>
      <w:r>
        <w:t xml:space="preserve"> y calcula y devuelve la media de sus likes.</w:t>
      </w:r>
    </w:p>
    <w:p w:rsidR="00EF3E40" w:rsidRPr="00EF3E40" w:rsidRDefault="00EF3E40" w:rsidP="00290F79">
      <w:pPr>
        <w:pStyle w:val="Textoindependiente"/>
      </w:pPr>
      <w:r>
        <w:t xml:space="preserve">Por último, el método </w:t>
      </w:r>
      <w:r>
        <w:rPr>
          <w:i/>
        </w:rPr>
        <w:t>get_engagement()</w:t>
      </w:r>
      <w:r>
        <w:t xml:space="preserve"> combina los anteriores obteniendo los valores necesarios para usar la fórmula anterior. Devolverá pues el porcentaje de participación de los seguidores.</w:t>
      </w:r>
    </w:p>
    <w:p w:rsidR="00EF3E40" w:rsidRDefault="00EF3E40" w:rsidP="00290F79">
      <w:pPr>
        <w:pStyle w:val="Textoindependiente"/>
      </w:pPr>
    </w:p>
    <w:p w:rsidR="00EF3E40" w:rsidRPr="00C411FB" w:rsidRDefault="00EF3E40" w:rsidP="00290F79">
      <w:pPr>
        <w:pStyle w:val="Textoindependiente"/>
      </w:pPr>
    </w:p>
    <w:p w:rsidR="00C411FB" w:rsidRPr="00C411FB" w:rsidRDefault="00C411FB" w:rsidP="00290F79">
      <w:pPr>
        <w:pStyle w:val="Textoindependiente"/>
      </w:pPr>
    </w:p>
    <w:p w:rsidR="007229DE" w:rsidRPr="00137544" w:rsidRDefault="006032C1" w:rsidP="006032C1">
      <w:pPr>
        <w:pStyle w:val="Ttulo1"/>
        <w:jc w:val="both"/>
      </w:pPr>
      <w:r w:rsidRPr="00137544">
        <w:t>Referencias</w:t>
      </w:r>
    </w:p>
    <w:p w:rsidR="007B220C" w:rsidRDefault="00B810E8" w:rsidP="00290F79">
      <w:pPr>
        <w:pStyle w:val="Textoindependiente"/>
      </w:pPr>
      <w:hyperlink r:id="rId11" w:history="1">
        <w:r w:rsidR="007B220C" w:rsidRPr="007B220C">
          <w:rPr>
            <w:color w:val="0000FF"/>
            <w:u w:val="single"/>
          </w:rPr>
          <w:t>https://hackernoon.com/how-to-reach-out-to-instagram-influencers-to-maximize-response-rates-16f429008f62</w:t>
        </w:r>
      </w:hyperlink>
    </w:p>
    <w:p w:rsidR="007B220C" w:rsidRDefault="00DA7BFD" w:rsidP="00290F79">
      <w:pPr>
        <w:pStyle w:val="Textoindependiente"/>
      </w:pPr>
      <w:hyperlink r:id="rId12" w:history="1">
        <w:r w:rsidR="007B220C" w:rsidRPr="007B220C">
          <w:rPr>
            <w:color w:val="0000FF"/>
            <w:u w:val="single"/>
          </w:rPr>
          <w:t>https://hackernoon.com/how-to-measure-what-an-instagram-influencer-is-worth-cb488f605ffe</w:t>
        </w:r>
      </w:hyperlink>
    </w:p>
    <w:p w:rsidR="007B220C" w:rsidRPr="007B220C" w:rsidRDefault="00DA7BFD" w:rsidP="00290F79">
      <w:pPr>
        <w:pStyle w:val="Textoindependiente"/>
      </w:pPr>
      <w:hyperlink r:id="rId13" w:history="1">
        <w:r w:rsidR="007B220C" w:rsidRPr="007B220C">
          <w:rPr>
            <w:color w:val="0000FF"/>
            <w:u w:val="single"/>
          </w:rPr>
          <w:t>https://www.agorapulse.com/es/blog/encontrar-influencers-facilmente</w:t>
        </w:r>
      </w:hyperlink>
    </w:p>
    <w:sectPr w:rsidR="007B220C" w:rsidRPr="007B220C" w:rsidSect="00855982">
      <w:footerReference w:type="default" r:id="rId14"/>
      <w:pgSz w:w="11907" w:h="16839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10E8" w:rsidRDefault="00B810E8" w:rsidP="00855982">
      <w:pPr>
        <w:spacing w:after="0" w:line="240" w:lineRule="auto"/>
      </w:pPr>
      <w:r>
        <w:separator/>
      </w:r>
    </w:p>
  </w:endnote>
  <w:endnote w:type="continuationSeparator" w:id="0">
    <w:p w:rsidR="00B810E8" w:rsidRDefault="00B810E8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40887" w:rsidRDefault="00140887">
        <w:pPr>
          <w:pStyle w:val="Piedepgina"/>
        </w:pPr>
        <w:r>
          <w:rPr>
            <w:lang w:bidi="es-ES"/>
          </w:rPr>
          <w:fldChar w:fldCharType="begin"/>
        </w:r>
        <w:r>
          <w:rPr>
            <w:lang w:bidi="es-ES"/>
          </w:rPr>
          <w:instrText xml:space="preserve"> PAGE   \* MERGEFORMAT </w:instrText>
        </w:r>
        <w:r>
          <w:rPr>
            <w:lang w:bidi="es-ES"/>
          </w:rPr>
          <w:fldChar w:fldCharType="separate"/>
        </w:r>
        <w:r w:rsidR="008F4718">
          <w:rPr>
            <w:noProof/>
            <w:lang w:bidi="es-ES"/>
          </w:rPr>
          <w:t>2</w:t>
        </w:r>
        <w:r>
          <w:rPr>
            <w:noProof/>
            <w:lang w:bidi="es-ES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10E8" w:rsidRDefault="00B810E8" w:rsidP="00855982">
      <w:pPr>
        <w:spacing w:after="0" w:line="240" w:lineRule="auto"/>
      </w:pPr>
      <w:r>
        <w:separator/>
      </w:r>
    </w:p>
  </w:footnote>
  <w:footnote w:type="continuationSeparator" w:id="0">
    <w:p w:rsidR="00B810E8" w:rsidRDefault="00B810E8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A83F6E"/>
    <w:multiLevelType w:val="hybridMultilevel"/>
    <w:tmpl w:val="7D82458E"/>
    <w:lvl w:ilvl="0" w:tplc="43824A8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A42467A"/>
    <w:multiLevelType w:val="multilevel"/>
    <w:tmpl w:val="32C64BCA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B086CCA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F9A3F7E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5"/>
  </w:num>
  <w:num w:numId="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5"/>
  </w:num>
  <w:num w:numId="4">
    <w:abstractNumId w:val="15"/>
  </w:num>
  <w:num w:numId="5">
    <w:abstractNumId w:val="15"/>
  </w:num>
  <w:num w:numId="6">
    <w:abstractNumId w:val="15"/>
  </w:num>
  <w:num w:numId="7">
    <w:abstractNumId w:val="15"/>
  </w:num>
  <w:num w:numId="8">
    <w:abstractNumId w:val="15"/>
  </w:num>
  <w:num w:numId="9">
    <w:abstractNumId w:val="15"/>
  </w:num>
  <w:num w:numId="10">
    <w:abstractNumId w:val="15"/>
  </w:num>
  <w:num w:numId="11">
    <w:abstractNumId w:val="15"/>
  </w:num>
  <w:num w:numId="12">
    <w:abstractNumId w:val="15"/>
  </w:num>
  <w:num w:numId="13">
    <w:abstractNumId w:val="10"/>
  </w:num>
  <w:num w:numId="14">
    <w:abstractNumId w:val="18"/>
  </w:num>
  <w:num w:numId="15">
    <w:abstractNumId w:val="12"/>
  </w:num>
  <w:num w:numId="16">
    <w:abstractNumId w:val="13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4"/>
  </w:num>
  <w:num w:numId="28">
    <w:abstractNumId w:val="16"/>
  </w:num>
  <w:num w:numId="29">
    <w:abstractNumId w:val="17"/>
  </w:num>
  <w:num w:numId="3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8A1"/>
    <w:rsid w:val="00015661"/>
    <w:rsid w:val="00101D18"/>
    <w:rsid w:val="00133987"/>
    <w:rsid w:val="00137544"/>
    <w:rsid w:val="00140887"/>
    <w:rsid w:val="001C3D64"/>
    <w:rsid w:val="001D4362"/>
    <w:rsid w:val="00290F79"/>
    <w:rsid w:val="00367FAB"/>
    <w:rsid w:val="003A45EF"/>
    <w:rsid w:val="004E3129"/>
    <w:rsid w:val="00551F1A"/>
    <w:rsid w:val="005C1401"/>
    <w:rsid w:val="005E3C06"/>
    <w:rsid w:val="005E47A2"/>
    <w:rsid w:val="006032C1"/>
    <w:rsid w:val="0071765D"/>
    <w:rsid w:val="007229DE"/>
    <w:rsid w:val="00747BE4"/>
    <w:rsid w:val="007833A7"/>
    <w:rsid w:val="007B220C"/>
    <w:rsid w:val="00855982"/>
    <w:rsid w:val="008A210E"/>
    <w:rsid w:val="008C5B3A"/>
    <w:rsid w:val="008F4718"/>
    <w:rsid w:val="00907973"/>
    <w:rsid w:val="00922D40"/>
    <w:rsid w:val="00A10484"/>
    <w:rsid w:val="00B40AC6"/>
    <w:rsid w:val="00B63AC5"/>
    <w:rsid w:val="00B810E8"/>
    <w:rsid w:val="00BE607B"/>
    <w:rsid w:val="00C378A1"/>
    <w:rsid w:val="00C411FB"/>
    <w:rsid w:val="00CC5C47"/>
    <w:rsid w:val="00CF0E8D"/>
    <w:rsid w:val="00D352A6"/>
    <w:rsid w:val="00D53A90"/>
    <w:rsid w:val="00DA7BFD"/>
    <w:rsid w:val="00E44203"/>
    <w:rsid w:val="00E83B70"/>
    <w:rsid w:val="00EB2317"/>
    <w:rsid w:val="00EC546B"/>
    <w:rsid w:val="00EF3E40"/>
    <w:rsid w:val="00FD262C"/>
    <w:rsid w:val="00FE6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B671B2"/>
  <w15:chartTrackingRefBased/>
  <w15:docId w15:val="{A54EB2FF-56B9-44A2-B2DC-E7CAD7F96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262C"/>
  </w:style>
  <w:style w:type="paragraph" w:styleId="Ttulo1">
    <w:name w:val="heading 1"/>
    <w:basedOn w:val="Normal"/>
    <w:next w:val="Normal"/>
    <w:link w:val="Ttulo1C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855982"/>
    <w:pPr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55982"/>
  </w:style>
  <w:style w:type="character" w:customStyle="1" w:styleId="Ttulo1Car">
    <w:name w:val="Título 1 Car"/>
    <w:basedOn w:val="Fuentedeprrafopredeter"/>
    <w:link w:val="Ttulo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Piedepgina">
    <w:name w:val="footer"/>
    <w:basedOn w:val="Normal"/>
    <w:link w:val="PiedepginaCar"/>
    <w:uiPriority w:val="99"/>
    <w:unhideWhenUsed/>
    <w:rsid w:val="00855982"/>
    <w:pPr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55982"/>
  </w:style>
  <w:style w:type="paragraph" w:styleId="Descripcin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tulo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D4362"/>
    <w:rPr>
      <w:rFonts w:ascii="Segoe UI" w:hAnsi="Segoe UI" w:cs="Segoe UI"/>
      <w:szCs w:val="18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1D4362"/>
    <w:rPr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1D4362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1D4362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D4362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D436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D4362"/>
    <w:rPr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1D4362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1D4362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1D4362"/>
    <w:rPr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D4362"/>
    <w:rPr>
      <w:rFonts w:ascii="Consolas" w:hAnsi="Consolas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Textomacro">
    <w:name w:val="macro"/>
    <w:link w:val="TextomacroC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1D4362"/>
    <w:rPr>
      <w:rFonts w:ascii="Consolas" w:hAnsi="Consolas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1D4362"/>
    <w:rPr>
      <w:rFonts w:ascii="Consolas" w:hAnsi="Consolas"/>
      <w:szCs w:val="21"/>
    </w:rPr>
  </w:style>
  <w:style w:type="paragraph" w:styleId="Textodebloque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Hipervnculovisitado">
    <w:name w:val="FollowedHyperlink"/>
    <w:basedOn w:val="Fuentedeprrafopredeter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ipervnculo">
    <w:name w:val="Hyperlink"/>
    <w:basedOn w:val="Fuentedeprrafopredeter"/>
    <w:uiPriority w:val="99"/>
    <w:semiHidden/>
    <w:unhideWhenUsed/>
    <w:rsid w:val="007833A7"/>
    <w:rPr>
      <w:color w:val="3A6331" w:themeColor="accent4" w:themeShade="BF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7833A7"/>
    <w:rPr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FD262C"/>
    <w:rPr>
      <w:i/>
      <w:iCs/>
      <w:color w:val="B35E06" w:themeColor="accent1" w:themeShade="BF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paragraph" w:styleId="Prrafodelista">
    <w:name w:val="List Paragraph"/>
    <w:basedOn w:val="Normal"/>
    <w:uiPriority w:val="34"/>
    <w:unhideWhenUsed/>
    <w:qFormat/>
    <w:rsid w:val="00290F79"/>
    <w:pPr>
      <w:ind w:left="720"/>
      <w:contextualSpacing/>
    </w:pPr>
  </w:style>
  <w:style w:type="paragraph" w:styleId="Saludo">
    <w:name w:val="Salutation"/>
    <w:basedOn w:val="Normal"/>
    <w:next w:val="Normal"/>
    <w:link w:val="SaludoCar"/>
    <w:uiPriority w:val="99"/>
    <w:unhideWhenUsed/>
    <w:rsid w:val="00290F79"/>
  </w:style>
  <w:style w:type="character" w:customStyle="1" w:styleId="SaludoCar">
    <w:name w:val="Saludo Car"/>
    <w:basedOn w:val="Fuentedeprrafopredeter"/>
    <w:link w:val="Saludo"/>
    <w:uiPriority w:val="99"/>
    <w:rsid w:val="00290F79"/>
  </w:style>
  <w:style w:type="paragraph" w:styleId="Textoindependiente">
    <w:name w:val="Body Text"/>
    <w:basedOn w:val="Normal"/>
    <w:link w:val="TextoindependienteCar"/>
    <w:uiPriority w:val="99"/>
    <w:unhideWhenUsed/>
    <w:rsid w:val="00290F79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290F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agorapulse.com/es/blog/encontrar-influencers-facilmente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hackernoon.com/how-to-measure-what-an-instagram-influencer-is-worth-cb488f605ffe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hackernoon.com/how-to-reach-out-to-instagram-influencers-to-maximize-response-rates-16f429008f62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al\AppData\Roaming\Microsoft\Plantillas\Dise&#241;o%20de%20informe%20(en%20blanco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de informe (en blanco)</Template>
  <TotalTime>908</TotalTime>
  <Pages>1</Pages>
  <Words>1326</Words>
  <Characters>7295</Characters>
  <Application>Microsoft Office Word</Application>
  <DocSecurity>0</DocSecurity>
  <Lines>60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Usuario de Windows</dc:creator>
  <cp:lastModifiedBy>Usuario de Windows</cp:lastModifiedBy>
  <cp:revision>10</cp:revision>
  <dcterms:created xsi:type="dcterms:W3CDTF">2019-09-03T08:43:00Z</dcterms:created>
  <dcterms:modified xsi:type="dcterms:W3CDTF">2019-09-20T09:02:00Z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